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7027" w14:textId="7B81492A" w:rsidR="00F251B2" w:rsidRDefault="00125C2A">
      <w:pPr>
        <w:pStyle w:val="Subtitle"/>
      </w:pPr>
      <w:r>
        <w:t>COS30045- Data Visualization</w:t>
      </w:r>
    </w:p>
    <w:p w14:paraId="12ED4AEF" w14:textId="1AC23920" w:rsidR="00F251B2" w:rsidRDefault="00125C2A">
      <w:pPr>
        <w:pStyle w:val="Title"/>
      </w:pPr>
      <w:r>
        <w:t>HIGH LIVING STANDARD HARDSHIPS</w:t>
      </w:r>
    </w:p>
    <w:p w14:paraId="3460603B" w14:textId="18C60D82" w:rsidR="00F251B2" w:rsidRDefault="00125C2A">
      <w:pPr>
        <w:pStyle w:val="Author"/>
      </w:pPr>
      <w:r>
        <w:t>Luan Nguyen</w:t>
      </w:r>
    </w:p>
    <w:p w14:paraId="35C6FBDD" w14:textId="3892B44F" w:rsidR="00125C2A" w:rsidRDefault="00125C2A">
      <w:pPr>
        <w:pStyle w:val="Author"/>
      </w:pPr>
      <w:r>
        <w:t>Word Count:</w:t>
      </w:r>
      <w:fldSimple w:instr=" NUMWORDS  \* MERGEFORMAT ">
        <w:r>
          <w:rPr>
            <w:noProof/>
          </w:rPr>
          <w:t>145</w:t>
        </w:r>
      </w:fldSimple>
    </w:p>
    <w:p w14:paraId="7058941E" w14:textId="637B4A7D" w:rsidR="00F251B2" w:rsidRDefault="00125C2A">
      <w:r w:rsidRPr="00125C2A">
        <w:drawing>
          <wp:inline distT="0" distB="0" distL="0" distR="0" wp14:anchorId="0BE5996C" wp14:editId="00252138">
            <wp:extent cx="5860415" cy="3871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3731" w14:textId="433D726E" w:rsidR="00F251B2" w:rsidRDefault="00125C2A">
      <w:pPr>
        <w:pStyle w:val="Heading1"/>
      </w:pPr>
      <w:bookmarkStart w:id="0" w:name="_Toc130659149"/>
      <w:r>
        <w:t xml:space="preserve">Executive </w:t>
      </w:r>
      <w:proofErr w:type="gramStart"/>
      <w:r>
        <w:t>Summary(</w:t>
      </w:r>
      <w:proofErr w:type="gramEnd"/>
      <w:r>
        <w:t>200 words)</w:t>
      </w:r>
      <w:bookmarkEnd w:id="0"/>
    </w:p>
    <w:p w14:paraId="52B60ADE" w14:textId="275BCF63" w:rsidR="00F251B2" w:rsidRDefault="00F251B2" w:rsidP="00125C2A">
      <w:pPr>
        <w:pStyle w:val="ListBullet"/>
        <w:numPr>
          <w:ilvl w:val="0"/>
          <w:numId w:val="0"/>
        </w:numPr>
      </w:pPr>
    </w:p>
    <w:p w14:paraId="140FD87A" w14:textId="77777777" w:rsidR="00B42C73" w:rsidRDefault="00B42C73" w:rsidP="00125C2A">
      <w:pPr>
        <w:pStyle w:val="ListBullet"/>
        <w:numPr>
          <w:ilvl w:val="0"/>
          <w:numId w:val="0"/>
        </w:numPr>
      </w:pPr>
    </w:p>
    <w:p w14:paraId="01852F9F" w14:textId="77777777" w:rsidR="00B42C73" w:rsidRDefault="00B42C73" w:rsidP="00125C2A">
      <w:pPr>
        <w:pStyle w:val="ListBullet"/>
        <w:numPr>
          <w:ilvl w:val="0"/>
          <w:numId w:val="0"/>
        </w:numPr>
      </w:pPr>
    </w:p>
    <w:p w14:paraId="7936ED01" w14:textId="77777777" w:rsidR="00B42C73" w:rsidRDefault="00B42C73" w:rsidP="00125C2A">
      <w:pPr>
        <w:pStyle w:val="ListBullet"/>
        <w:numPr>
          <w:ilvl w:val="0"/>
          <w:numId w:val="0"/>
        </w:numPr>
      </w:pPr>
    </w:p>
    <w:p w14:paraId="6C450AD6" w14:textId="5B74D060" w:rsidR="00B42C73" w:rsidRDefault="00B42C73" w:rsidP="00125C2A">
      <w:pPr>
        <w:pStyle w:val="ListBullet"/>
        <w:numPr>
          <w:ilvl w:val="0"/>
          <w:numId w:val="0"/>
        </w:numPr>
      </w:pPr>
      <w:r>
        <w:t xml:space="preserve"> </w:t>
      </w:r>
      <w:r>
        <w:br w:type="page"/>
      </w:r>
    </w:p>
    <w:p w14:paraId="2B6AD808" w14:textId="77777777" w:rsidR="00B42C73" w:rsidRDefault="00B42C73" w:rsidP="00125C2A">
      <w:pPr>
        <w:pStyle w:val="ListBullet"/>
        <w:numPr>
          <w:ilvl w:val="0"/>
          <w:numId w:val="0"/>
        </w:numPr>
      </w:pPr>
    </w:p>
    <w:sdt>
      <w:sdtPr>
        <w:id w:val="1727256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4"/>
          <w:szCs w:val="24"/>
        </w:rPr>
      </w:sdtEndPr>
      <w:sdtContent>
        <w:p w14:paraId="390D4CDC" w14:textId="5F329B3B" w:rsidR="00B42C73" w:rsidRDefault="00B42C73">
          <w:pPr>
            <w:pStyle w:val="TOCHeading"/>
          </w:pPr>
          <w:r>
            <w:t>Table of Contents</w:t>
          </w:r>
        </w:p>
        <w:p w14:paraId="0D455809" w14:textId="62393197" w:rsidR="00B42C73" w:rsidRDefault="00B42C73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A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659149" w:history="1">
            <w:r w:rsidRPr="00217D18">
              <w:rPr>
                <w:rStyle w:val="Hyperlink"/>
                <w:noProof/>
              </w:rPr>
              <w:t>Executive Summary(200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FB4E" w14:textId="1A42993E" w:rsidR="00B42C73" w:rsidRDefault="00B42C73">
          <w:pPr>
            <w:pStyle w:val="TOC2"/>
            <w:tabs>
              <w:tab w:val="left" w:pos="720"/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AU" w:eastAsia="en-GB"/>
            </w:rPr>
          </w:pPr>
          <w:hyperlink w:anchor="_Toc130659150" w:history="1">
            <w:r w:rsidRPr="00217D1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AU" w:eastAsia="en-GB"/>
              </w:rPr>
              <w:tab/>
            </w:r>
            <w:r w:rsidRPr="00217D1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B55A" w14:textId="19EE3C85" w:rsidR="00B42C73" w:rsidRDefault="00B42C73">
          <w:pPr>
            <w:pStyle w:val="TOC2"/>
            <w:tabs>
              <w:tab w:val="left" w:pos="720"/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AU" w:eastAsia="en-GB"/>
            </w:rPr>
          </w:pPr>
          <w:hyperlink w:anchor="_Toc130659151" w:history="1">
            <w:r w:rsidRPr="00217D1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AU" w:eastAsia="en-GB"/>
              </w:rPr>
              <w:tab/>
            </w:r>
            <w:r w:rsidRPr="00217D18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2B9D" w14:textId="40A3DA6C" w:rsidR="00B42C73" w:rsidRDefault="00B42C73">
          <w:pPr>
            <w:pStyle w:val="TOC2"/>
            <w:tabs>
              <w:tab w:val="left" w:pos="720"/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AU" w:eastAsia="en-GB"/>
            </w:rPr>
          </w:pPr>
          <w:hyperlink w:anchor="_Toc130659152" w:history="1">
            <w:r w:rsidRPr="00217D1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AU" w:eastAsia="en-GB"/>
              </w:rPr>
              <w:tab/>
            </w:r>
            <w:r w:rsidRPr="00217D1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6EBC" w14:textId="694B11C8" w:rsidR="00B42C73" w:rsidRDefault="00B42C73">
          <w:r>
            <w:rPr>
              <w:b/>
              <w:bCs/>
              <w:noProof/>
            </w:rPr>
            <w:fldChar w:fldCharType="end"/>
          </w:r>
        </w:p>
      </w:sdtContent>
    </w:sdt>
    <w:p w14:paraId="6E1C0872" w14:textId="77777777" w:rsidR="00125C2A" w:rsidRDefault="00125C2A" w:rsidP="00125C2A">
      <w:pPr>
        <w:pStyle w:val="ListBullet"/>
        <w:numPr>
          <w:ilvl w:val="0"/>
          <w:numId w:val="0"/>
        </w:numPr>
      </w:pPr>
    </w:p>
    <w:p w14:paraId="0E2219D2" w14:textId="23375E04" w:rsidR="00B42C73" w:rsidRPr="00B42C73" w:rsidRDefault="00B42C73" w:rsidP="00B42C73">
      <w:pPr>
        <w:pStyle w:val="Heading2"/>
        <w:numPr>
          <w:ilvl w:val="0"/>
          <w:numId w:val="17"/>
        </w:numPr>
        <w:rPr>
          <w:b/>
          <w:bCs/>
        </w:rPr>
      </w:pPr>
      <w:r>
        <w:br w:type="page"/>
      </w:r>
      <w:bookmarkStart w:id="1" w:name="_Toc130659150"/>
      <w:r w:rsidRPr="00B42C73">
        <w:rPr>
          <w:b/>
          <w:bCs/>
        </w:rPr>
        <w:lastRenderedPageBreak/>
        <w:t>Introduction</w:t>
      </w:r>
      <w:bookmarkEnd w:id="1"/>
    </w:p>
    <w:p w14:paraId="25921054" w14:textId="0B75E8DE" w:rsidR="00B42C73" w:rsidRPr="00B42C73" w:rsidRDefault="00B42C73" w:rsidP="00B42C73">
      <w:pPr>
        <w:pStyle w:val="Heading2"/>
        <w:numPr>
          <w:ilvl w:val="0"/>
          <w:numId w:val="17"/>
        </w:numPr>
        <w:rPr>
          <w:b/>
          <w:bCs/>
        </w:rPr>
      </w:pPr>
      <w:bookmarkStart w:id="2" w:name="_Toc130659151"/>
      <w:r w:rsidRPr="00B42C73">
        <w:rPr>
          <w:b/>
          <w:bCs/>
        </w:rPr>
        <w:t>Body</w:t>
      </w:r>
      <w:bookmarkEnd w:id="2"/>
    </w:p>
    <w:p w14:paraId="01F20D4E" w14:textId="02F94608" w:rsidR="00B42C73" w:rsidRPr="00B42C73" w:rsidRDefault="00B42C73" w:rsidP="00B42C73">
      <w:pPr>
        <w:pStyle w:val="Heading2"/>
        <w:numPr>
          <w:ilvl w:val="0"/>
          <w:numId w:val="17"/>
        </w:numPr>
        <w:rPr>
          <w:b/>
          <w:bCs/>
        </w:rPr>
      </w:pPr>
      <w:bookmarkStart w:id="3" w:name="_Toc130659152"/>
      <w:r w:rsidRPr="00B42C73">
        <w:rPr>
          <w:b/>
          <w:bCs/>
        </w:rPr>
        <w:t>Conclusion</w:t>
      </w:r>
      <w:bookmarkEnd w:id="3"/>
    </w:p>
    <w:sectPr w:rsidR="00B42C73" w:rsidRPr="00B42C73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FB50" w14:textId="77777777" w:rsidR="00862B85" w:rsidRDefault="00862B85">
      <w:pPr>
        <w:spacing w:after="0" w:line="240" w:lineRule="auto"/>
      </w:pPr>
      <w:r>
        <w:separator/>
      </w:r>
    </w:p>
    <w:p w14:paraId="747703E0" w14:textId="77777777" w:rsidR="00862B85" w:rsidRDefault="00862B85"/>
    <w:p w14:paraId="14DCA416" w14:textId="77777777" w:rsidR="00862B85" w:rsidRDefault="00862B85"/>
  </w:endnote>
  <w:endnote w:type="continuationSeparator" w:id="0">
    <w:p w14:paraId="71783B81" w14:textId="77777777" w:rsidR="00862B85" w:rsidRDefault="00862B85">
      <w:pPr>
        <w:spacing w:after="0" w:line="240" w:lineRule="auto"/>
      </w:pPr>
      <w:r>
        <w:continuationSeparator/>
      </w:r>
    </w:p>
    <w:p w14:paraId="2C8FC45E" w14:textId="77777777" w:rsidR="00862B85" w:rsidRDefault="00862B85"/>
    <w:p w14:paraId="226D1168" w14:textId="77777777" w:rsidR="00862B85" w:rsidRDefault="00862B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905D6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2EAA" w14:textId="77777777" w:rsidR="00862B85" w:rsidRDefault="00862B85">
      <w:pPr>
        <w:spacing w:after="0" w:line="240" w:lineRule="auto"/>
      </w:pPr>
      <w:r>
        <w:separator/>
      </w:r>
    </w:p>
    <w:p w14:paraId="077011D8" w14:textId="77777777" w:rsidR="00862B85" w:rsidRDefault="00862B85"/>
    <w:p w14:paraId="71693606" w14:textId="77777777" w:rsidR="00862B85" w:rsidRDefault="00862B85"/>
  </w:footnote>
  <w:footnote w:type="continuationSeparator" w:id="0">
    <w:p w14:paraId="02C269F9" w14:textId="77777777" w:rsidR="00862B85" w:rsidRDefault="00862B85">
      <w:pPr>
        <w:spacing w:after="0" w:line="240" w:lineRule="auto"/>
      </w:pPr>
      <w:r>
        <w:continuationSeparator/>
      </w:r>
    </w:p>
    <w:p w14:paraId="77681E24" w14:textId="77777777" w:rsidR="00862B85" w:rsidRDefault="00862B85"/>
    <w:p w14:paraId="70593D1E" w14:textId="77777777" w:rsidR="00862B85" w:rsidRDefault="00862B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379F3"/>
    <w:multiLevelType w:val="hybridMultilevel"/>
    <w:tmpl w:val="942E2700"/>
    <w:lvl w:ilvl="0" w:tplc="ED462E60">
      <w:start w:val="1"/>
      <w:numFmt w:val="decimal"/>
      <w:lvlText w:val="%1."/>
      <w:lvlJc w:val="left"/>
      <w:pPr>
        <w:ind w:left="720" w:hanging="360"/>
      </w:pPr>
      <w:rPr>
        <w:rFonts w:hint="default"/>
        <w:sz w:val="4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70544">
    <w:abstractNumId w:val="9"/>
  </w:num>
  <w:num w:numId="2" w16cid:durableId="950210499">
    <w:abstractNumId w:val="11"/>
  </w:num>
  <w:num w:numId="3" w16cid:durableId="1197812590">
    <w:abstractNumId w:val="14"/>
  </w:num>
  <w:num w:numId="4" w16cid:durableId="1307978417">
    <w:abstractNumId w:val="12"/>
  </w:num>
  <w:num w:numId="5" w16cid:durableId="1995521657">
    <w:abstractNumId w:val="10"/>
  </w:num>
  <w:num w:numId="6" w16cid:durableId="1533763002">
    <w:abstractNumId w:val="7"/>
  </w:num>
  <w:num w:numId="7" w16cid:durableId="2021396713">
    <w:abstractNumId w:val="6"/>
  </w:num>
  <w:num w:numId="8" w16cid:durableId="1273245598">
    <w:abstractNumId w:val="5"/>
  </w:num>
  <w:num w:numId="9" w16cid:durableId="702899724">
    <w:abstractNumId w:val="4"/>
  </w:num>
  <w:num w:numId="10" w16cid:durableId="1720322061">
    <w:abstractNumId w:val="8"/>
  </w:num>
  <w:num w:numId="11" w16cid:durableId="947467763">
    <w:abstractNumId w:val="3"/>
  </w:num>
  <w:num w:numId="12" w16cid:durableId="1863130217">
    <w:abstractNumId w:val="2"/>
  </w:num>
  <w:num w:numId="13" w16cid:durableId="186909723">
    <w:abstractNumId w:val="1"/>
  </w:num>
  <w:num w:numId="14" w16cid:durableId="30375571">
    <w:abstractNumId w:val="0"/>
  </w:num>
  <w:num w:numId="15" w16cid:durableId="1771389738">
    <w:abstractNumId w:val="13"/>
  </w:num>
  <w:num w:numId="16" w16cid:durableId="1697274837">
    <w:abstractNumId w:val="15"/>
  </w:num>
  <w:num w:numId="17" w16cid:durableId="6629779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A"/>
    <w:rsid w:val="00125C2A"/>
    <w:rsid w:val="001D1FD5"/>
    <w:rsid w:val="00862B85"/>
    <w:rsid w:val="00B42C73"/>
    <w:rsid w:val="00F251B2"/>
    <w:rsid w:val="00F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48EF0"/>
  <w15:chartTrackingRefBased/>
  <w15:docId w15:val="{BFD631BF-B68F-2E4D-A1CB-B43266ED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B42C73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42C73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42C73"/>
    <w:rPr>
      <w:color w:val="5E9EA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2C73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2C73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2C73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2C73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2C73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2C73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2C73"/>
    <w:pPr>
      <w:spacing w:after="0"/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B4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annguyen/Library/Containers/com.microsoft.Word/Data/Library/Application%20Support/Microsoft/Office/16.0/DTS/en-GB%7b63799706-C21F-834A-A8AB-80789339C2AF%7d/%7b6B5CB679-E16E-AE43-9364-E0EA38F0ACAE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A52A9C-5AA8-094B-8AED-5B79F9D5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19</TotalTime>
  <Pages>3</Pages>
  <Words>101</Words>
  <Characters>463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LUAN NGUYEN</cp:lastModifiedBy>
  <cp:revision>1</cp:revision>
  <dcterms:created xsi:type="dcterms:W3CDTF">2023-03-25T06:38:00Z</dcterms:created>
  <dcterms:modified xsi:type="dcterms:W3CDTF">2023-03-25T07:06:00Z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